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55" w:rsidRPr="00961AB6" w:rsidRDefault="00FD4F55" w:rsidP="00961AB6">
      <w:pPr>
        <w:jc w:val="center"/>
        <w:rPr>
          <w:b/>
        </w:rPr>
      </w:pPr>
      <w:r w:rsidRPr="00961AB6">
        <w:rPr>
          <w:b/>
        </w:rPr>
        <w:t>INSY 4305</w:t>
      </w:r>
    </w:p>
    <w:p w:rsidR="00FD4F55" w:rsidRPr="00823EA9" w:rsidRDefault="00FD4F55" w:rsidP="00823EA9">
      <w:pPr>
        <w:jc w:val="center"/>
        <w:rPr>
          <w:b/>
        </w:rPr>
      </w:pPr>
      <w:r>
        <w:rPr>
          <w:b/>
        </w:rPr>
        <w:t>HOMEWORK 4</w:t>
      </w:r>
    </w:p>
    <w:p w:rsidR="00FD4F55" w:rsidRDefault="00FD4F55" w:rsidP="00961AB6">
      <w:pPr>
        <w:pStyle w:val="ListParagraph"/>
        <w:numPr>
          <w:ilvl w:val="0"/>
          <w:numId w:val="1"/>
        </w:numPr>
      </w:pPr>
      <w:r>
        <w:t xml:space="preserve"> You will write a SQL script file, </w:t>
      </w:r>
      <w:r w:rsidRPr="00961AB6">
        <w:rPr>
          <w:b/>
          <w:i/>
        </w:rPr>
        <w:t>networks.sql</w:t>
      </w:r>
      <w:r>
        <w:t xml:space="preserve">, that builds and populates the </w:t>
      </w:r>
      <w:r w:rsidRPr="00961AB6">
        <w:rPr>
          <w:b/>
          <w:i/>
        </w:rPr>
        <w:t>networks</w:t>
      </w:r>
      <w:r>
        <w:t xml:space="preserve"> database.  It has at least the following tables.  The base data is the same from the previous homeworks.  This is an exercise in simply building and populating tables.  It is not a database design problem.  We are not going to use keys, etc.  The tables will look like the files. </w:t>
      </w:r>
    </w:p>
    <w:p w:rsidR="00FD4F55" w:rsidRDefault="00FD4F55" w:rsidP="00961AB6">
      <w:pPr>
        <w:ind w:left="720"/>
      </w:pPr>
      <w:r>
        <w:t>Networks</w:t>
      </w:r>
    </w:p>
    <w:p w:rsidR="00FD4F55" w:rsidRDefault="00FD4F55" w:rsidP="00961AB6">
      <w:pPr>
        <w:ind w:left="720"/>
      </w:pPr>
      <w:r>
        <w:t>Shows</w:t>
      </w:r>
    </w:p>
    <w:p w:rsidR="00FD4F55" w:rsidRDefault="00FD4F55" w:rsidP="00230E0A">
      <w:pPr>
        <w:ind w:left="720"/>
      </w:pPr>
      <w:r>
        <w:t>Actors</w:t>
      </w:r>
    </w:p>
    <w:p w:rsidR="00FD4F55" w:rsidRDefault="00FD4F55" w:rsidP="00961AB6">
      <w:pPr>
        <w:pStyle w:val="ListParagraph"/>
        <w:numPr>
          <w:ilvl w:val="0"/>
          <w:numId w:val="1"/>
        </w:numPr>
      </w:pPr>
      <w:r>
        <w:t xml:space="preserve">All file manipulation from homework 3 will now be done to the </w:t>
      </w:r>
      <w:r w:rsidRPr="00961AB6">
        <w:rPr>
          <w:b/>
          <w:i/>
        </w:rPr>
        <w:t>networks</w:t>
      </w:r>
      <w:r>
        <w:t xml:space="preserve"> database.  You will access the appropriate table to find information, update information, and add networks, shows, or actors.  You will use Prepared statements.  All database methods will be in </w:t>
      </w:r>
      <w:r w:rsidRPr="00961AB6">
        <w:rPr>
          <w:b/>
          <w:i/>
        </w:rPr>
        <w:t>DatabaseMethods</w:t>
      </w:r>
      <w:r>
        <w:t xml:space="preserve"> class.</w:t>
      </w:r>
    </w:p>
    <w:p w:rsidR="00FD4F55" w:rsidRDefault="00FD4F55" w:rsidP="00961AB6">
      <w:pPr>
        <w:pStyle w:val="ListParagraph"/>
        <w:numPr>
          <w:ilvl w:val="0"/>
          <w:numId w:val="1"/>
        </w:numPr>
      </w:pPr>
      <w:r>
        <w:t>The menus will now be</w:t>
      </w:r>
    </w:p>
    <w:p w:rsidR="00FD4F55" w:rsidRDefault="00FD4F55" w:rsidP="00823EA9">
      <w:pPr>
        <w:spacing w:after="0" w:line="240" w:lineRule="auto"/>
        <w:ind w:left="720"/>
      </w:pPr>
      <w:r>
        <w:t>File</w:t>
      </w:r>
    </w:p>
    <w:p w:rsidR="00FD4F55" w:rsidRDefault="00FD4F55" w:rsidP="00823EA9">
      <w:pPr>
        <w:spacing w:after="0" w:line="240" w:lineRule="auto"/>
        <w:ind w:left="720"/>
      </w:pPr>
      <w:r>
        <w:tab/>
        <w:t>Open (This calls JFileChooser to let me read your text files into your program.)</w:t>
      </w:r>
    </w:p>
    <w:p w:rsidR="00FD4F55" w:rsidRDefault="00FD4F55" w:rsidP="00823EA9">
      <w:pPr>
        <w:spacing w:after="0" w:line="240" w:lineRule="auto"/>
        <w:ind w:left="720"/>
      </w:pPr>
      <w:r>
        <w:tab/>
        <w:t>Read Database (This reads the tables into the arraylists.)</w:t>
      </w:r>
    </w:p>
    <w:p w:rsidR="00FD4F55" w:rsidRDefault="00FD4F55" w:rsidP="00961AB6">
      <w:pPr>
        <w:spacing w:after="0" w:line="240" w:lineRule="auto"/>
        <w:ind w:left="720"/>
      </w:pPr>
    </w:p>
    <w:p w:rsidR="00FD4F55" w:rsidRDefault="00FD4F55" w:rsidP="00961AB6">
      <w:pPr>
        <w:spacing w:after="0" w:line="240" w:lineRule="auto"/>
        <w:ind w:left="720"/>
      </w:pPr>
      <w:r>
        <w:t>Add</w:t>
      </w:r>
    </w:p>
    <w:p w:rsidR="00FD4F55" w:rsidRDefault="00FD4F55" w:rsidP="00961AB6">
      <w:pPr>
        <w:spacing w:after="0" w:line="240" w:lineRule="auto"/>
        <w:ind w:left="720"/>
      </w:pPr>
      <w:r>
        <w:tab/>
        <w:t>Add Network  (Add to the list and to the database.)</w:t>
      </w:r>
    </w:p>
    <w:p w:rsidR="00FD4F55" w:rsidRDefault="00FD4F55" w:rsidP="00961AB6">
      <w:pPr>
        <w:spacing w:after="0" w:line="240" w:lineRule="auto"/>
        <w:ind w:left="720"/>
      </w:pPr>
      <w:r>
        <w:tab/>
        <w:t>Add Show (Add to the list and to the database.)</w:t>
      </w:r>
    </w:p>
    <w:p w:rsidR="00FD4F55" w:rsidRDefault="00FD4F55" w:rsidP="00961AB6">
      <w:pPr>
        <w:spacing w:after="0" w:line="240" w:lineRule="auto"/>
        <w:ind w:left="720"/>
      </w:pPr>
      <w:r>
        <w:tab/>
        <w:t>Add Actor (Add to the list and to the database.)</w:t>
      </w:r>
    </w:p>
    <w:p w:rsidR="00FD4F55" w:rsidRDefault="00FD4F55" w:rsidP="00961AB6">
      <w:pPr>
        <w:spacing w:after="0" w:line="240" w:lineRule="auto"/>
        <w:ind w:left="720"/>
      </w:pPr>
    </w:p>
    <w:p w:rsidR="00FD4F55" w:rsidRDefault="00FD4F55" w:rsidP="00961AB6">
      <w:pPr>
        <w:spacing w:after="0" w:line="240" w:lineRule="auto"/>
        <w:ind w:left="720"/>
      </w:pPr>
      <w:r>
        <w:t>Commercial</w:t>
      </w:r>
    </w:p>
    <w:p w:rsidR="00FD4F55" w:rsidRDefault="00FD4F55" w:rsidP="00961AB6">
      <w:pPr>
        <w:spacing w:after="0" w:line="240" w:lineRule="auto"/>
        <w:ind w:left="720"/>
      </w:pPr>
      <w:r>
        <w:tab/>
        <w:t>Buy Commercial</w:t>
      </w:r>
    </w:p>
    <w:p w:rsidR="00FD4F55" w:rsidRDefault="00FD4F55" w:rsidP="00961AB6">
      <w:pPr>
        <w:spacing w:after="0" w:line="240" w:lineRule="auto"/>
        <w:ind w:left="720"/>
      </w:pPr>
    </w:p>
    <w:p w:rsidR="00FD4F55" w:rsidRDefault="00FD4F55" w:rsidP="00961AB6">
      <w:pPr>
        <w:spacing w:after="0" w:line="240" w:lineRule="auto"/>
        <w:ind w:left="720"/>
      </w:pPr>
      <w:r>
        <w:t>Exit</w:t>
      </w:r>
    </w:p>
    <w:p w:rsidR="00FD4F55" w:rsidRDefault="00FD4F55" w:rsidP="00961AB6">
      <w:pPr>
        <w:spacing w:after="0" w:line="240" w:lineRule="auto"/>
        <w:ind w:left="720"/>
      </w:pPr>
      <w:r>
        <w:tab/>
      </w:r>
      <w:r w:rsidRPr="003A21A4">
        <w:t>Write Database  (This</w:t>
      </w:r>
      <w:r>
        <w:t xml:space="preserve"> will write the networks database tables and data to the prompt so I can check to see all data is there.)</w:t>
      </w:r>
    </w:p>
    <w:p w:rsidR="00FD4F55" w:rsidRDefault="00FD4F55" w:rsidP="00961AB6">
      <w:pPr>
        <w:spacing w:after="0" w:line="240" w:lineRule="auto"/>
        <w:ind w:left="720"/>
      </w:pPr>
      <w:r>
        <w:tab/>
        <w:t>Write Network List (This will write the networks list to the prompt.  It will include shows and actors since they are embedded in network.)</w:t>
      </w:r>
    </w:p>
    <w:p w:rsidR="00FD4F55" w:rsidRDefault="00FD4F55" w:rsidP="00961AB6">
      <w:pPr>
        <w:spacing w:after="0" w:line="240" w:lineRule="auto"/>
        <w:ind w:left="720"/>
      </w:pPr>
      <w:r>
        <w:tab/>
        <w:t>About  (This is the version number and your name in a JOptionPane popup box.)</w:t>
      </w:r>
    </w:p>
    <w:p w:rsidR="00FD4F55" w:rsidRDefault="00FD4F55" w:rsidP="00230E0A">
      <w:pPr>
        <w:spacing w:after="0" w:line="240" w:lineRule="auto"/>
        <w:ind w:left="720"/>
      </w:pPr>
      <w:r>
        <w:tab/>
        <w:t>Exit Program</w:t>
      </w:r>
    </w:p>
    <w:p w:rsidR="00FD4F55" w:rsidRDefault="00FD4F55" w:rsidP="00230E0A">
      <w:pPr>
        <w:spacing w:after="0" w:line="240" w:lineRule="auto"/>
        <w:ind w:left="720"/>
      </w:pPr>
    </w:p>
    <w:p w:rsidR="00FD4F55" w:rsidRDefault="00FD4F55" w:rsidP="00230E0A">
      <w:pPr>
        <w:spacing w:after="0" w:line="240" w:lineRule="auto"/>
        <w:ind w:left="720"/>
      </w:pPr>
      <w:r>
        <w:t>You cannot manipulate only arraylists and then at the end write everything to the database at once.</w:t>
      </w:r>
      <w:bookmarkStart w:id="0" w:name="_GoBack"/>
      <w:bookmarkEnd w:id="0"/>
    </w:p>
    <w:p w:rsidR="00FD4F55" w:rsidRPr="00230E0A" w:rsidRDefault="00FD4F55" w:rsidP="00230E0A">
      <w:pPr>
        <w:pStyle w:val="ListParagraph"/>
        <w:numPr>
          <w:ilvl w:val="0"/>
          <w:numId w:val="1"/>
        </w:numPr>
      </w:pPr>
      <w:r>
        <w:t>You will turn in all the previous files (with the new GUI functions),  networks.sql, and DatabaseMethods.java</w:t>
      </w:r>
    </w:p>
    <w:sectPr w:rsidR="00FD4F55" w:rsidRPr="00230E0A" w:rsidSect="003E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4251C"/>
    <w:multiLevelType w:val="hybridMultilevel"/>
    <w:tmpl w:val="CBBC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AB6"/>
    <w:rsid w:val="001B3ACC"/>
    <w:rsid w:val="00230E0A"/>
    <w:rsid w:val="003A21A4"/>
    <w:rsid w:val="003E1B1A"/>
    <w:rsid w:val="00823EA9"/>
    <w:rsid w:val="00902A08"/>
    <w:rsid w:val="00961AB6"/>
    <w:rsid w:val="009937A2"/>
    <w:rsid w:val="00B017D6"/>
    <w:rsid w:val="00D0681A"/>
    <w:rsid w:val="00F01E5C"/>
    <w:rsid w:val="00FD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1A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61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124</TotalTime>
  <Pages>1</Pages>
  <Words>243</Words>
  <Characters>1390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微软用户</cp:lastModifiedBy>
  <cp:revision>4</cp:revision>
  <dcterms:created xsi:type="dcterms:W3CDTF">2013-10-27T20:17:00Z</dcterms:created>
  <dcterms:modified xsi:type="dcterms:W3CDTF">2013-11-12T02:07:00Z</dcterms:modified>
</cp:coreProperties>
</file>